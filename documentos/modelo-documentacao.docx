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r>
                                      <w:t>Gufos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E537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E537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E53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1E53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E53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1E53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E53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1E53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1E53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1E53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1E53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E53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E53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E53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E53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E53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E53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E53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E53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E537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E53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1E537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8A7F37" w:rsidRDefault="008A7F37" w:rsidP="008A7F37">
      <w:r>
        <w:t>Insira aqui uma breve descrição sobre o modelo conceitual e a imagem exportada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Front-End</w:t>
      </w:r>
      <w:bookmarkEnd w:id="15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533767862"/>
      <w:r>
        <w:t>Links</w:t>
      </w:r>
      <w:bookmarkEnd w:id="19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0" w:name="_Toc533767863"/>
      <w:r>
        <w:t>Livros</w:t>
      </w:r>
      <w:bookmarkEnd w:id="20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37E" w:rsidRDefault="001E537E">
      <w:pPr>
        <w:spacing w:after="0" w:line="240" w:lineRule="auto"/>
      </w:pPr>
      <w:r>
        <w:separator/>
      </w:r>
    </w:p>
  </w:endnote>
  <w:endnote w:type="continuationSeparator" w:id="0">
    <w:p w:rsidR="001E537E" w:rsidRDefault="001E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1E537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37E" w:rsidRDefault="001E537E">
      <w:pPr>
        <w:spacing w:after="0" w:line="240" w:lineRule="auto"/>
      </w:pPr>
      <w:r>
        <w:separator/>
      </w:r>
    </w:p>
  </w:footnote>
  <w:footnote w:type="continuationSeparator" w:id="0">
    <w:p w:rsidR="001E537E" w:rsidRDefault="001E5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724DCE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9CACC5-3470-4A31-AE78-8A48D753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154</TotalTime>
  <Pages>11</Pages>
  <Words>328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Helena Strada</cp:lastModifiedBy>
  <cp:revision>23</cp:revision>
  <dcterms:created xsi:type="dcterms:W3CDTF">2018-12-27T15:45:00Z</dcterms:created>
  <dcterms:modified xsi:type="dcterms:W3CDTF">2019-06-19T16:56:00Z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