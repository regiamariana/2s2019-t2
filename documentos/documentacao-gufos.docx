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r>
                                      <w:t>Gufos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E1D2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E1D2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BE1D2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 Gufos,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Gufos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>O Gufos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  <w:bookmarkStart w:id="5" w:name="_GoBack"/>
      <w:bookmarkEnd w:id="5"/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DA19B6" w:rsidRDefault="00C92BD1">
      <w:r>
        <w:t>Insira aqui uma breve descrição sobre o modelo lógico e a imagem exportada</w:t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8A7F37" w:rsidRDefault="008A7F37" w:rsidP="008A7F37">
      <w:r>
        <w:t>Insira aqui uma breve descrição sobre o modelo físico e a imagem exportada</w:t>
      </w:r>
    </w:p>
    <w:p w:rsidR="00C92BD1" w:rsidRDefault="00C92BD1" w:rsidP="008A7F37">
      <w:pPr>
        <w:pStyle w:val="cabealho2"/>
      </w:pPr>
      <w:bookmarkStart w:id="8" w:name="_Toc533767850"/>
      <w:r>
        <w:t>Modelo Conceitual</w:t>
      </w:r>
      <w:bookmarkEnd w:id="8"/>
    </w:p>
    <w:p w:rsidR="008A7F37" w:rsidRDefault="008A7F37" w:rsidP="008A7F37">
      <w:r>
        <w:t>Insira aqui uma breve descrição sobre o modelo conceitual e a imagem exportada</w:t>
      </w:r>
    </w:p>
    <w:p w:rsidR="00DA19B6" w:rsidRDefault="00DA19B6">
      <w:pPr>
        <w:sectPr w:rsidR="00DA19B6" w:rsidSect="007C7D98">
          <w:footerReference w:type="default" r:id="rId11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Front-End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D20" w:rsidRDefault="00BE1D20">
      <w:pPr>
        <w:spacing w:after="0" w:line="240" w:lineRule="auto"/>
      </w:pPr>
      <w:r>
        <w:separator/>
      </w:r>
    </w:p>
  </w:endnote>
  <w:endnote w:type="continuationSeparator" w:id="0">
    <w:p w:rsidR="00BE1D20" w:rsidRDefault="00BE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BE1D2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D20" w:rsidRDefault="00BE1D20">
      <w:pPr>
        <w:spacing w:after="0" w:line="240" w:lineRule="auto"/>
      </w:pPr>
      <w:r>
        <w:separator/>
      </w:r>
    </w:p>
  </w:footnote>
  <w:footnote w:type="continuationSeparator" w:id="0">
    <w:p w:rsidR="00BE1D20" w:rsidRDefault="00BE1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E79BC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D5B7D-6469-4487-9C71-8C8A85B8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172</TotalTime>
  <Pages>11</Pages>
  <Words>401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Helena Strada</cp:lastModifiedBy>
  <cp:revision>30</cp:revision>
  <dcterms:created xsi:type="dcterms:W3CDTF">2018-12-27T15:45:00Z</dcterms:created>
  <dcterms:modified xsi:type="dcterms:W3CDTF">2019-06-19T19:15:00Z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